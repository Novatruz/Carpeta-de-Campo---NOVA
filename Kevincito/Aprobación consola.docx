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Foto"/>
      </w:pPr>
      <w:r w:rsidRPr="008B5277">
        <w:rPr>
          <w:noProof/>
          <w:lang w:eastAsia="es-ES"/>
        </w:rPr>
        <w:drawing>
          <wp:inline distT="0" distB="0" distL="0" distR="0" wp14:anchorId="0446AF6B" wp14:editId="26C45C9C">
            <wp:extent cx="5486400" cy="3086100"/>
            <wp:effectExtent l="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612" cy="3101969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914741" w:rsidRDefault="00AB3B99" w:rsidP="00C6554A">
      <w:pPr>
        <w:pStyle w:val="Ttulo"/>
      </w:pPr>
      <w:r>
        <w:t xml:space="preserve">Aprobación </w:t>
      </w:r>
      <w:r w:rsidR="000B6954">
        <w:t>Proyecto</w:t>
      </w:r>
    </w:p>
    <w:p w:rsidR="00C6554A" w:rsidRPr="00914741" w:rsidRDefault="00AB3B99" w:rsidP="00C6554A">
      <w:pPr>
        <w:pStyle w:val="Subttulo"/>
      </w:pPr>
      <w:r>
        <w:t>Proyecto 6to año</w:t>
      </w:r>
    </w:p>
    <w:p w:rsidR="00C6554A" w:rsidRPr="00914741" w:rsidRDefault="00AB3B99" w:rsidP="00AB3B99">
      <w:pPr>
        <w:pStyle w:val="Informacindecontacto"/>
      </w:pPr>
      <w:r>
        <w:t xml:space="preserve">Ybarra, Cheng y </w:t>
      </w:r>
      <w:proofErr w:type="spellStart"/>
      <w:r>
        <w:t>Waisman</w:t>
      </w:r>
      <w:proofErr w:type="spellEnd"/>
      <w:r w:rsidR="00C6554A" w:rsidRPr="00914741">
        <w:rPr>
          <w:lang w:bidi="es-ES"/>
        </w:rPr>
        <w:t xml:space="preserve"> | </w:t>
      </w:r>
      <w:r>
        <w:t>6to 4 y 3</w:t>
      </w:r>
      <w:r w:rsidR="00C6554A" w:rsidRPr="00914741">
        <w:rPr>
          <w:lang w:bidi="es-ES"/>
        </w:rPr>
        <w:t xml:space="preserve"> |</w:t>
      </w:r>
      <w:r>
        <w:rPr>
          <w:lang w:bidi="es-ES"/>
        </w:rPr>
        <w:t xml:space="preserve"> 6/03</w:t>
      </w:r>
      <w:r w:rsidR="00C6554A" w:rsidRPr="00914741">
        <w:rPr>
          <w:lang w:bidi="es-ES"/>
        </w:rPr>
        <w:br w:type="page"/>
      </w:r>
    </w:p>
    <w:p w:rsidR="00C6554A" w:rsidRDefault="004372BD" w:rsidP="00C6554A">
      <w:pPr>
        <w:pStyle w:val="Ttulo1"/>
      </w:pPr>
      <w:r>
        <w:lastRenderedPageBreak/>
        <w:t>¿Qué es el Proyecto?</w:t>
      </w:r>
    </w:p>
    <w:p w:rsidR="00C6554A" w:rsidRPr="00914741" w:rsidRDefault="004372BD" w:rsidP="004372BD">
      <w:pPr>
        <w:pStyle w:val="Listaconvietas"/>
        <w:numPr>
          <w:ilvl w:val="0"/>
          <w:numId w:val="0"/>
        </w:numPr>
      </w:pPr>
      <w:r>
        <w:t>Bien se sabe este año tenemos la entrega de un proyecto final</w:t>
      </w:r>
      <w:r w:rsidR="00B26ABC">
        <w:t xml:space="preserve"> que nos ayudara a completar nuestra tecnicatura en </w:t>
      </w:r>
      <w:proofErr w:type="spellStart"/>
      <w:r w:rsidR="00B26ABC">
        <w:t>electronica</w:t>
      </w:r>
      <w:proofErr w:type="spellEnd"/>
      <w:r>
        <w:t xml:space="preserve">. </w:t>
      </w:r>
      <w:r w:rsidR="00B26ABC">
        <w:t>P</w:t>
      </w:r>
      <w:r>
        <w:t>resenta</w:t>
      </w:r>
      <w:r w:rsidR="00B26ABC">
        <w:t>remos</w:t>
      </w:r>
      <w:r>
        <w:t xml:space="preserve"> una </w:t>
      </w:r>
      <w:r w:rsidR="00B26ABC">
        <w:t>c</w:t>
      </w:r>
      <w:r>
        <w:t>onsola de videojuego</w:t>
      </w:r>
      <w:r w:rsidR="00B905A6">
        <w:t>s</w:t>
      </w:r>
      <w:r w:rsidR="00EB0831">
        <w:t xml:space="preserve"> </w:t>
      </w:r>
      <w:proofErr w:type="spellStart"/>
      <w:r w:rsidR="00EB0831">
        <w:t>portatil</w:t>
      </w:r>
      <w:proofErr w:type="spellEnd"/>
      <w:r w:rsidR="00B905A6">
        <w:t xml:space="preserve"> </w:t>
      </w:r>
      <w:r w:rsidR="00B26ABC">
        <w:t>dedicada a emular videojuegos retro. La misma</w:t>
      </w:r>
      <w:r w:rsidR="00EB0831">
        <w:t xml:space="preserve"> contara con su joystick propio en ella y uno externo nativos ambos</w:t>
      </w:r>
      <w:r w:rsidR="00405FC2">
        <w:t>.</w:t>
      </w:r>
      <w:r w:rsidR="00B26ABC">
        <w:t xml:space="preserve"> La consola tendrá sistema operativo propio preparado para la emulación de consolas antiguas.</w:t>
      </w:r>
    </w:p>
    <w:p w:rsidR="00C6554A" w:rsidRPr="00914741" w:rsidRDefault="00746999" w:rsidP="00C6554A">
      <w:pPr>
        <w:pStyle w:val="Ttulo2"/>
      </w:pPr>
      <w:r>
        <w:t>¿Qué es una consola</w:t>
      </w:r>
      <w:r w:rsidR="003515F4">
        <w:t xml:space="preserve"> portatil</w:t>
      </w:r>
      <w:r>
        <w:t>?</w:t>
      </w:r>
    </w:p>
    <w:p w:rsidR="003515F4" w:rsidRPr="00CD5CF9" w:rsidRDefault="003515F4" w:rsidP="00746999">
      <w:pPr>
        <w:pStyle w:val="Ttulo1"/>
        <w:rPr>
          <w:rFonts w:asciiTheme="minorHAnsi" w:eastAsiaTheme="minorHAnsi" w:hAnsiTheme="minorHAnsi" w:cs="Arial"/>
          <w:color w:val="auto"/>
          <w:sz w:val="22"/>
          <w:shd w:val="clear" w:color="auto" w:fill="FFFFFF"/>
        </w:rPr>
      </w:pPr>
      <w:r w:rsidRPr="00CD5CF9">
        <w:rPr>
          <w:rFonts w:asciiTheme="minorHAnsi" w:eastAsiaTheme="minorHAnsi" w:hAnsiTheme="minorHAnsi" w:cs="Arial"/>
          <w:color w:val="auto"/>
          <w:sz w:val="22"/>
          <w:shd w:val="clear" w:color="auto" w:fill="FFFFFF"/>
        </w:rPr>
        <w:t>Una </w:t>
      </w:r>
      <w:r w:rsidRPr="00CD5CF9">
        <w:rPr>
          <w:rFonts w:asciiTheme="minorHAnsi" w:eastAsiaTheme="minorHAnsi" w:hAnsiTheme="minorHAnsi" w:cs="Arial"/>
          <w:bCs/>
          <w:color w:val="auto"/>
          <w:sz w:val="22"/>
          <w:shd w:val="clear" w:color="auto" w:fill="FFFFFF"/>
        </w:rPr>
        <w:t>videoconsola portátil</w:t>
      </w:r>
      <w:r w:rsidRPr="00CD5CF9">
        <w:rPr>
          <w:rFonts w:asciiTheme="minorHAnsi" w:eastAsiaTheme="minorHAnsi" w:hAnsiTheme="minorHAnsi" w:cs="Arial"/>
          <w:color w:val="auto"/>
          <w:sz w:val="22"/>
          <w:shd w:val="clear" w:color="auto" w:fill="FFFFFF"/>
        </w:rPr>
        <w:t> es un dispositivo electrónico ligero que permite jugar </w:t>
      </w:r>
      <w:hyperlink r:id="rId8" w:tooltip="Videojuego" w:history="1">
        <w:r w:rsidRPr="00CD5CF9">
          <w:rPr>
            <w:rFonts w:asciiTheme="minorHAnsi" w:eastAsiaTheme="minorHAnsi" w:hAnsiTheme="minorHAnsi" w:cs="Arial"/>
            <w:color w:val="auto"/>
            <w:sz w:val="22"/>
            <w:shd w:val="clear" w:color="auto" w:fill="FFFFFF"/>
          </w:rPr>
          <w:t>videojuegos</w:t>
        </w:r>
      </w:hyperlink>
      <w:r w:rsidRPr="00CD5CF9">
        <w:rPr>
          <w:rFonts w:asciiTheme="minorHAnsi" w:eastAsiaTheme="minorHAnsi" w:hAnsiTheme="minorHAnsi" w:cs="Arial"/>
          <w:color w:val="auto"/>
          <w:sz w:val="22"/>
          <w:shd w:val="clear" w:color="auto" w:fill="FFFFFF"/>
        </w:rPr>
        <w:t> y en el que, a diferencia de una </w:t>
      </w:r>
      <w:hyperlink r:id="rId9" w:tooltip="Videoconsola" w:history="1">
        <w:r w:rsidRPr="00CD5CF9">
          <w:rPr>
            <w:rFonts w:asciiTheme="minorHAnsi" w:eastAsiaTheme="minorHAnsi" w:hAnsiTheme="minorHAnsi" w:cs="Arial"/>
            <w:color w:val="auto"/>
            <w:sz w:val="22"/>
            <w:shd w:val="clear" w:color="auto" w:fill="FFFFFF"/>
          </w:rPr>
          <w:t>videoconsola</w:t>
        </w:r>
      </w:hyperlink>
      <w:r w:rsidRPr="00CD5CF9">
        <w:rPr>
          <w:rFonts w:asciiTheme="minorHAnsi" w:eastAsiaTheme="minorHAnsi" w:hAnsiTheme="minorHAnsi" w:cs="Arial"/>
          <w:color w:val="auto"/>
          <w:sz w:val="22"/>
          <w:shd w:val="clear" w:color="auto" w:fill="FFFFFF"/>
        </w:rPr>
        <w:t> de sobremesa, los controles, la pantalla, los altavoces y la alimentación (</w:t>
      </w:r>
      <w:hyperlink r:id="rId10" w:tooltip="Batería (electricidad)" w:history="1">
        <w:r w:rsidRPr="00CD5CF9">
          <w:rPr>
            <w:rFonts w:asciiTheme="minorHAnsi" w:eastAsiaTheme="minorHAnsi" w:hAnsiTheme="minorHAnsi" w:cs="Arial"/>
            <w:color w:val="auto"/>
            <w:sz w:val="22"/>
            <w:shd w:val="clear" w:color="auto" w:fill="FFFFFF"/>
          </w:rPr>
          <w:t>baterías</w:t>
        </w:r>
      </w:hyperlink>
      <w:r w:rsidRPr="00CD5CF9">
        <w:rPr>
          <w:rFonts w:asciiTheme="minorHAnsi" w:eastAsiaTheme="minorHAnsi" w:hAnsiTheme="minorHAnsi" w:cs="Arial"/>
          <w:color w:val="auto"/>
          <w:sz w:val="22"/>
          <w:shd w:val="clear" w:color="auto" w:fill="FFFFFF"/>
        </w:rPr>
        <w:t>) están integrados en la misma unidad y todo ello con un pequeño tamaño, para poder llevarla y jugar en cualquier lugar o momento.</w:t>
      </w:r>
    </w:p>
    <w:p w:rsidR="003515F4" w:rsidRDefault="003515F4" w:rsidP="00746999">
      <w:pPr>
        <w:pStyle w:val="Ttulo1"/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</w:pPr>
    </w:p>
    <w:p w:rsidR="00746999" w:rsidRDefault="00B26ABC" w:rsidP="00746999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Un p</w:t>
      </w:r>
      <w:r w:rsidR="00746999">
        <w:rPr>
          <w:shd w:val="clear" w:color="auto" w:fill="FFFFFF"/>
        </w:rPr>
        <w:t>oco m</w:t>
      </w:r>
      <w:r>
        <w:rPr>
          <w:shd w:val="clear" w:color="auto" w:fill="FFFFFF"/>
        </w:rPr>
        <w:t>á</w:t>
      </w:r>
      <w:r w:rsidR="00746999">
        <w:rPr>
          <w:shd w:val="clear" w:color="auto" w:fill="FFFFFF"/>
        </w:rPr>
        <w:t>s de la historia de las consolas</w:t>
      </w:r>
    </w:p>
    <w:p w:rsidR="00B25A77" w:rsidRPr="00CD5CF9" w:rsidRDefault="00DC48CE" w:rsidP="00B25A77">
      <w:pPr>
        <w:rPr>
          <w:rFonts w:cs="Arial"/>
          <w:color w:val="auto"/>
          <w:shd w:val="clear" w:color="auto" w:fill="FFFFFF"/>
        </w:rPr>
      </w:pPr>
      <w:r w:rsidRPr="00CD5CF9">
        <w:rPr>
          <w:rFonts w:cs="Arial"/>
          <w:color w:val="auto"/>
          <w:shd w:val="clear" w:color="auto" w:fill="FFFFFF"/>
        </w:rPr>
        <w:t>Los orígenes de las videoconsolas portátiles se remontan a los dispositivos electrónicos de juegos portátiles y de sobremesa de la década de 1970 y principios de 1980. Estos dispositivos podían jugar un solo juego,</w:t>
      </w:r>
      <w:r w:rsidR="00B25A77" w:rsidRPr="00CD5CF9">
        <w:rPr>
          <w:rFonts w:cs="Arial"/>
          <w:color w:val="auto"/>
          <w:shd w:val="clear" w:color="auto" w:fill="FFFFFF"/>
        </w:rPr>
        <w:t xml:space="preserve"> </w:t>
      </w:r>
      <w:r w:rsidRPr="00CD5CF9">
        <w:rPr>
          <w:rFonts w:cs="Arial"/>
          <w:color w:val="auto"/>
          <w:shd w:val="clear" w:color="auto" w:fill="FFFFFF"/>
        </w:rPr>
        <w:t>y cabían en la palma de la mano o sobre una mesa, y las había con distintos tipos de pantallas de vídeo, como </w:t>
      </w:r>
      <w:hyperlink r:id="rId11" w:tooltip="Led" w:history="1">
        <w:r w:rsidRPr="00CD5CF9">
          <w:rPr>
            <w:rFonts w:cs="Arial"/>
            <w:color w:val="auto"/>
            <w:shd w:val="clear" w:color="auto" w:fill="FFFFFF"/>
          </w:rPr>
          <w:t>led</w:t>
        </w:r>
      </w:hyperlink>
      <w:r w:rsidRPr="00CD5CF9">
        <w:rPr>
          <w:rFonts w:cs="Arial"/>
          <w:color w:val="auto"/>
          <w:shd w:val="clear" w:color="auto" w:fill="FFFFFF"/>
        </w:rPr>
        <w:t>, </w:t>
      </w:r>
      <w:hyperlink r:id="rId12" w:tooltip="Visualizador fluorescente de vacío" w:history="1">
        <w:r w:rsidRPr="00CD5CF9">
          <w:rPr>
            <w:rFonts w:cs="Arial"/>
            <w:color w:val="auto"/>
            <w:shd w:val="clear" w:color="auto" w:fill="FFFFFF"/>
          </w:rPr>
          <w:t>VFD</w:t>
        </w:r>
      </w:hyperlink>
      <w:r w:rsidRPr="00CD5CF9">
        <w:rPr>
          <w:rFonts w:cs="Arial"/>
          <w:color w:val="auto"/>
          <w:shd w:val="clear" w:color="auto" w:fill="FFFFFF"/>
        </w:rPr>
        <w:t> o </w:t>
      </w:r>
      <w:hyperlink r:id="rId13" w:tooltip="Pantalla de cristal líquido" w:history="1">
        <w:r w:rsidRPr="00CD5CF9">
          <w:rPr>
            <w:rFonts w:cs="Arial"/>
            <w:color w:val="auto"/>
            <w:shd w:val="clear" w:color="auto" w:fill="FFFFFF"/>
          </w:rPr>
          <w:t>LCD</w:t>
        </w:r>
      </w:hyperlink>
      <w:r w:rsidRPr="00CD5CF9">
        <w:rPr>
          <w:rFonts w:cs="Arial"/>
          <w:color w:val="auto"/>
          <w:shd w:val="clear" w:color="auto" w:fill="FFFFFF"/>
        </w:rPr>
        <w:t>.</w:t>
      </w:r>
      <w:r w:rsidRPr="00CD5CF9">
        <w:rPr>
          <w:rFonts w:ascii="Times New Roman" w:hAnsi="Times New Roman" w:cs="Times New Roman"/>
          <w:color w:val="auto"/>
          <w:shd w:val="clear" w:color="auto" w:fill="FFFFFF"/>
        </w:rPr>
        <w:t>​</w:t>
      </w:r>
      <w:r w:rsidRPr="00CD5CF9">
        <w:rPr>
          <w:rFonts w:cs="Arial"/>
          <w:color w:val="auto"/>
          <w:shd w:val="clear" w:color="auto" w:fill="FFFFFF"/>
        </w:rPr>
        <w:t xml:space="preserve"> En 1978, los por entonces nuevos juegos electrónicos portátiles se describían en la revista </w:t>
      </w:r>
      <w:hyperlink r:id="rId14" w:tooltip="Popular Electronics" w:history="1">
        <w:r w:rsidRPr="00CD5CF9">
          <w:rPr>
            <w:rFonts w:cs="Arial"/>
            <w:iCs/>
            <w:color w:val="auto"/>
            <w:shd w:val="clear" w:color="auto" w:fill="FFFFFF"/>
          </w:rPr>
          <w:t xml:space="preserve">Popular </w:t>
        </w:r>
        <w:proofErr w:type="spellStart"/>
        <w:r w:rsidRPr="00CD5CF9">
          <w:rPr>
            <w:rFonts w:cs="Arial"/>
            <w:iCs/>
            <w:color w:val="auto"/>
            <w:shd w:val="clear" w:color="auto" w:fill="FFFFFF"/>
          </w:rPr>
          <w:t>Electronics</w:t>
        </w:r>
        <w:proofErr w:type="spellEnd"/>
      </w:hyperlink>
      <w:r w:rsidRPr="00CD5CF9">
        <w:rPr>
          <w:rFonts w:cs="Arial"/>
          <w:color w:val="auto"/>
          <w:shd w:val="clear" w:color="auto" w:fill="FFFFFF"/>
        </w:rPr>
        <w:t> como juegos electrónicos «</w:t>
      </w:r>
      <w:proofErr w:type="spellStart"/>
      <w:r w:rsidRPr="00CD5CF9">
        <w:rPr>
          <w:rFonts w:cs="Arial"/>
          <w:iCs/>
          <w:color w:val="auto"/>
          <w:shd w:val="clear" w:color="auto" w:fill="FFFFFF"/>
        </w:rPr>
        <w:t>nonvideo</w:t>
      </w:r>
      <w:proofErr w:type="spellEnd"/>
      <w:r w:rsidRPr="00CD5CF9">
        <w:rPr>
          <w:rFonts w:cs="Arial"/>
          <w:color w:val="auto"/>
          <w:shd w:val="clear" w:color="auto" w:fill="FFFFFF"/>
        </w:rPr>
        <w:t>» y «</w:t>
      </w:r>
      <w:r w:rsidRPr="00CD5CF9">
        <w:rPr>
          <w:rFonts w:cs="Arial"/>
          <w:iCs/>
          <w:color w:val="auto"/>
          <w:shd w:val="clear" w:color="auto" w:fill="FFFFFF"/>
        </w:rPr>
        <w:t>non-TV</w:t>
      </w:r>
      <w:r w:rsidRPr="00CD5CF9">
        <w:rPr>
          <w:rFonts w:cs="Arial"/>
          <w:color w:val="auto"/>
          <w:shd w:val="clear" w:color="auto" w:fill="FFFFFF"/>
        </w:rPr>
        <w:t>» para diferenciarlos de los dispositivos que requerían el uso de una pantalla de televisión. A su vez, los juegos electrónicos portátiles encuentran sus orígenes en la síntesis de anteriores dispositivos electromecánicos portátiles y de mesa, como el </w:t>
      </w:r>
      <w:r w:rsidRPr="00CD5CF9">
        <w:rPr>
          <w:rFonts w:cs="Arial"/>
          <w:iCs/>
          <w:color w:val="auto"/>
          <w:shd w:val="clear" w:color="auto" w:fill="FFFFFF"/>
        </w:rPr>
        <w:t>Electronic Tic-Tac-Toe</w:t>
      </w:r>
      <w:r w:rsidRPr="00CD5CF9">
        <w:rPr>
          <w:rFonts w:cs="Arial"/>
          <w:color w:val="auto"/>
          <w:shd w:val="clear" w:color="auto" w:fill="FFFFFF"/>
        </w:rPr>
        <w:t> (1972) de la antigua compañía juguetera Waco</w:t>
      </w:r>
      <w:r w:rsidR="00B25A77" w:rsidRPr="00CD5CF9">
        <w:rPr>
          <w:rFonts w:cs="Arial"/>
          <w:color w:val="auto"/>
          <w:shd w:val="clear" w:color="auto" w:fill="FFFFFF"/>
        </w:rPr>
        <w:t>,</w:t>
      </w:r>
      <w:r w:rsidRPr="00CD5CF9">
        <w:rPr>
          <w:rFonts w:ascii="Times New Roman" w:hAnsi="Times New Roman" w:cs="Times New Roman"/>
          <w:color w:val="auto"/>
          <w:shd w:val="clear" w:color="auto" w:fill="FFFFFF"/>
        </w:rPr>
        <w:t>​</w:t>
      </w:r>
      <w:r w:rsidRPr="00CD5CF9">
        <w:rPr>
          <w:rFonts w:cs="Arial"/>
          <w:color w:val="auto"/>
          <w:shd w:val="clear" w:color="auto" w:fill="FFFFFF"/>
        </w:rPr>
        <w:t xml:space="preserve"> el </w:t>
      </w:r>
      <w:r w:rsidRPr="00CD5CF9">
        <w:rPr>
          <w:rFonts w:cs="Arial"/>
          <w:iCs/>
          <w:color w:val="auto"/>
          <w:shd w:val="clear" w:color="auto" w:fill="FFFFFF"/>
        </w:rPr>
        <w:t>Periscope-</w:t>
      </w:r>
      <w:proofErr w:type="spellStart"/>
      <w:r w:rsidRPr="00CD5CF9">
        <w:rPr>
          <w:rFonts w:cs="Arial"/>
          <w:iCs/>
          <w:color w:val="auto"/>
          <w:shd w:val="clear" w:color="auto" w:fill="FFFFFF"/>
        </w:rPr>
        <w:t>Firing</w:t>
      </w:r>
      <w:proofErr w:type="spellEnd"/>
      <w:r w:rsidRPr="00CD5CF9">
        <w:rPr>
          <w:rFonts w:cs="Arial"/>
          <w:iCs/>
          <w:color w:val="auto"/>
          <w:shd w:val="clear" w:color="auto" w:fill="FFFFFF"/>
        </w:rPr>
        <w:t xml:space="preserve"> </w:t>
      </w:r>
      <w:proofErr w:type="spellStart"/>
      <w:r w:rsidRPr="00CD5CF9">
        <w:rPr>
          <w:rFonts w:cs="Arial"/>
          <w:iCs/>
          <w:color w:val="auto"/>
          <w:shd w:val="clear" w:color="auto" w:fill="FFFFFF"/>
        </w:rPr>
        <w:t>Range</w:t>
      </w:r>
      <w:proofErr w:type="spellEnd"/>
      <w:r w:rsidRPr="00CD5CF9">
        <w:rPr>
          <w:rFonts w:cs="Arial"/>
          <w:color w:val="auto"/>
          <w:shd w:val="clear" w:color="auto" w:fill="FFFFFF"/>
        </w:rPr>
        <w:t xml:space="preserve"> (1951) de </w:t>
      </w:r>
      <w:proofErr w:type="spellStart"/>
      <w:r w:rsidRPr="00CD5CF9">
        <w:rPr>
          <w:rFonts w:cs="Arial"/>
          <w:color w:val="auto"/>
          <w:shd w:val="clear" w:color="auto" w:fill="FFFFFF"/>
        </w:rPr>
        <w:t>Cragstan</w:t>
      </w:r>
      <w:proofErr w:type="spellEnd"/>
      <w:r w:rsidRPr="00CD5CF9">
        <w:rPr>
          <w:rFonts w:cs="Arial"/>
          <w:color w:val="auto"/>
          <w:shd w:val="clear" w:color="auto" w:fill="FFFFFF"/>
        </w:rPr>
        <w:t>, y el emergente mercado de calculadoras de pantalla </w:t>
      </w:r>
      <w:hyperlink r:id="rId15" w:tooltip="Optoelectrónica" w:history="1">
        <w:r w:rsidRPr="00CD5CF9">
          <w:rPr>
            <w:rFonts w:cs="Arial"/>
            <w:color w:val="auto"/>
            <w:shd w:val="clear" w:color="auto" w:fill="FFFFFF"/>
          </w:rPr>
          <w:t>optoelectrónica</w:t>
        </w:r>
      </w:hyperlink>
      <w:r w:rsidRPr="00CD5CF9">
        <w:rPr>
          <w:rFonts w:cs="Arial"/>
          <w:color w:val="auto"/>
          <w:shd w:val="clear" w:color="auto" w:fill="FFFFFF"/>
        </w:rPr>
        <w:t> de principios de la década de 1970.</w:t>
      </w:r>
      <w:r w:rsidR="00B25A77" w:rsidRPr="00CD5CF9">
        <w:rPr>
          <w:rFonts w:cs="Arial"/>
          <w:color w:val="auto"/>
          <w:shd w:val="clear" w:color="auto" w:fill="FFFFFF"/>
        </w:rPr>
        <w:t xml:space="preserve"> </w:t>
      </w:r>
      <w:r w:rsidRPr="00CD5CF9">
        <w:rPr>
          <w:rFonts w:cs="Arial"/>
          <w:color w:val="auto"/>
          <w:shd w:val="clear" w:color="auto" w:fill="FFFFFF"/>
        </w:rPr>
        <w:t>Esta síntesis se dio en 1976, con el nacimiento de los juegos electrónicos portátiles cuando </w:t>
      </w:r>
      <w:hyperlink r:id="rId16" w:tooltip="Mattel" w:history="1">
        <w:r w:rsidRPr="00CD5CF9">
          <w:rPr>
            <w:rFonts w:cs="Arial"/>
            <w:color w:val="auto"/>
            <w:shd w:val="clear" w:color="auto" w:fill="FFFFFF"/>
          </w:rPr>
          <w:t>Mattel</w:t>
        </w:r>
      </w:hyperlink>
      <w:r w:rsidRPr="00CD5CF9">
        <w:rPr>
          <w:rFonts w:cs="Arial"/>
          <w:color w:val="auto"/>
          <w:shd w:val="clear" w:color="auto" w:fill="FFFFFF"/>
        </w:rPr>
        <w:t> comenzó a trabajar en una línea de juegos deportivos del tamaño de una calculadora utilizando la tecnología led.</w:t>
      </w:r>
    </w:p>
    <w:p w:rsidR="00B25A77" w:rsidRDefault="00B25A77" w:rsidP="00B25A77">
      <w:pPr>
        <w:pStyle w:val="Ttulo1"/>
      </w:pPr>
      <w:r>
        <w:t xml:space="preserve">Consolas portátiles en </w:t>
      </w:r>
      <w:r w:rsidR="00B26ABC">
        <w:t>la historia</w:t>
      </w:r>
      <w:r>
        <w:br/>
      </w:r>
    </w:p>
    <w:p w:rsidR="00B25A77" w:rsidRPr="00CD5CF9" w:rsidRDefault="00B26ABC" w:rsidP="00B25A77">
      <w:r>
        <w:t>Consolas portátiles a lo largo de la historia:</w:t>
      </w:r>
    </w:p>
    <w:p w:rsidR="00B25A77" w:rsidRPr="00CD5CF9" w:rsidRDefault="00B25A77" w:rsidP="00B25A77"/>
    <w:p w:rsidR="00B25A77" w:rsidRPr="00CD5CF9" w:rsidRDefault="00B25A77" w:rsidP="00B25A77"/>
    <w:p w:rsidR="00B25A77" w:rsidRPr="00CD5CF9" w:rsidRDefault="00B25A77" w:rsidP="00B25A77"/>
    <w:p w:rsidR="00B25A77" w:rsidRPr="00CD5CF9" w:rsidRDefault="00B25A77" w:rsidP="00B25A77">
      <w:pPr>
        <w:pStyle w:val="Ttulo4"/>
        <w:shd w:val="clear" w:color="auto" w:fill="FFFFFF"/>
        <w:spacing w:before="72" w:after="60"/>
        <w:rPr>
          <w:rFonts w:asciiTheme="minorHAnsi" w:hAnsiTheme="minorHAnsi" w:cs="Arial"/>
          <w:i w:val="0"/>
          <w:color w:val="000000"/>
        </w:rPr>
      </w:pPr>
      <w:proofErr w:type="spellStart"/>
      <w:r w:rsidRPr="00CD5CF9">
        <w:rPr>
          <w:rStyle w:val="mw-headline"/>
          <w:rFonts w:asciiTheme="minorHAnsi" w:hAnsiTheme="minorHAnsi" w:cs="Arial"/>
          <w:i w:val="0"/>
          <w:color w:val="000000"/>
        </w:rPr>
        <w:lastRenderedPageBreak/>
        <w:t>Game</w:t>
      </w:r>
      <w:proofErr w:type="spellEnd"/>
      <w:r w:rsidRPr="00CD5CF9">
        <w:rPr>
          <w:rStyle w:val="mw-headline"/>
          <w:rFonts w:asciiTheme="minorHAnsi" w:hAnsiTheme="minorHAnsi" w:cs="Arial"/>
          <w:i w:val="0"/>
          <w:color w:val="000000"/>
        </w:rPr>
        <w:t xml:space="preserve"> </w:t>
      </w:r>
      <w:proofErr w:type="spellStart"/>
      <w:r w:rsidRPr="00CD5CF9">
        <w:rPr>
          <w:rStyle w:val="mw-headline"/>
          <w:rFonts w:asciiTheme="minorHAnsi" w:hAnsiTheme="minorHAnsi" w:cs="Arial"/>
          <w:i w:val="0"/>
          <w:color w:val="000000"/>
        </w:rPr>
        <w:t>Boy</w:t>
      </w:r>
      <w:proofErr w:type="spellEnd"/>
    </w:p>
    <w:p w:rsidR="00B25A77" w:rsidRPr="00CD5CF9" w:rsidRDefault="00B25A77" w:rsidP="00B25A77">
      <w:pPr>
        <w:rPr>
          <w:rFonts w:cs="Arial"/>
          <w:color w:val="222222"/>
          <w:shd w:val="clear" w:color="auto" w:fill="FFFFFF"/>
        </w:rPr>
      </w:pPr>
      <w:r w:rsidRPr="00CD5CF9">
        <w:rPr>
          <w:rFonts w:cs="Arial"/>
          <w:color w:val="222222"/>
          <w:shd w:val="clear" w:color="auto" w:fill="FFFFFF"/>
        </w:rPr>
        <w:t xml:space="preserve">Lanzada por </w:t>
      </w:r>
      <w:proofErr w:type="spellStart"/>
      <w:r w:rsidRPr="00CD5CF9">
        <w:rPr>
          <w:rFonts w:cs="Arial"/>
          <w:color w:val="222222"/>
          <w:shd w:val="clear" w:color="auto" w:fill="FFFFFF"/>
        </w:rPr>
        <w:t>nintendo</w:t>
      </w:r>
      <w:proofErr w:type="spellEnd"/>
      <w:r w:rsidRPr="00CD5CF9">
        <w:rPr>
          <w:rFonts w:cs="Arial"/>
          <w:color w:val="222222"/>
          <w:shd w:val="clear" w:color="auto" w:fill="FFFFFF"/>
        </w:rPr>
        <w:t xml:space="preserve"> el 21 de abril de 1989.</w:t>
      </w:r>
    </w:p>
    <w:p w:rsidR="00B25A77" w:rsidRPr="00CD5CF9" w:rsidRDefault="00B25A77" w:rsidP="00B25A77">
      <w:pPr>
        <w:rPr>
          <w:rFonts w:cs="Arial"/>
          <w:color w:val="222222"/>
          <w:shd w:val="clear" w:color="auto" w:fill="FFFFFF"/>
        </w:rPr>
      </w:pPr>
      <w:r w:rsidRPr="00CD5CF9">
        <w:rPr>
          <w:rFonts w:cs="Arial"/>
          <w:noProof/>
          <w:color w:val="222222"/>
          <w:shd w:val="clear" w:color="auto" w:fill="FFFFFF"/>
        </w:rPr>
        <w:drawing>
          <wp:inline distT="0" distB="0" distL="0" distR="0">
            <wp:extent cx="1057275" cy="169169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 Bo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60" cy="16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77" w:rsidRPr="00CD5CF9" w:rsidRDefault="00B25A77" w:rsidP="00B25A77">
      <w:pPr>
        <w:pStyle w:val="Ttulo4"/>
        <w:shd w:val="clear" w:color="auto" w:fill="FFFFFF"/>
        <w:spacing w:before="72" w:after="60"/>
        <w:rPr>
          <w:rFonts w:asciiTheme="minorHAnsi" w:hAnsiTheme="minorHAnsi" w:cs="Arial"/>
          <w:i w:val="0"/>
          <w:color w:val="000000"/>
        </w:rPr>
      </w:pPr>
      <w:r w:rsidRPr="00CD5CF9">
        <w:rPr>
          <w:rStyle w:val="mw-headline"/>
          <w:rFonts w:asciiTheme="minorHAnsi" w:hAnsiTheme="minorHAnsi" w:cs="Arial"/>
          <w:i w:val="0"/>
          <w:color w:val="000000"/>
        </w:rPr>
        <w:t>Atari Lynx</w:t>
      </w:r>
    </w:p>
    <w:p w:rsidR="00B25A77" w:rsidRPr="00CD5CF9" w:rsidRDefault="00B25A77" w:rsidP="00B25A77">
      <w:pPr>
        <w:rPr>
          <w:rFonts w:cs="Arial"/>
          <w:color w:val="222222"/>
          <w:shd w:val="clear" w:color="auto" w:fill="FFFFFF"/>
        </w:rPr>
      </w:pPr>
      <w:r w:rsidRPr="00CD5CF9">
        <w:rPr>
          <w:rFonts w:cs="Arial"/>
          <w:color w:val="222222"/>
          <w:shd w:val="clear" w:color="auto" w:fill="FFFFFF"/>
        </w:rPr>
        <w:t>Lanzada en 1987 por Atari (Consola la cual era reversible para el uso de los usuarios zurdos)</w:t>
      </w:r>
    </w:p>
    <w:p w:rsidR="00B25A77" w:rsidRPr="00CD5CF9" w:rsidRDefault="00B25A77" w:rsidP="00B25A77">
      <w:pPr>
        <w:rPr>
          <w:rFonts w:cs="Arial"/>
          <w:color w:val="222222"/>
          <w:shd w:val="clear" w:color="auto" w:fill="FFFFFF"/>
        </w:rPr>
      </w:pPr>
      <w:r w:rsidRPr="00CD5CF9">
        <w:rPr>
          <w:rFonts w:cs="Arial"/>
          <w:noProof/>
          <w:color w:val="222222"/>
          <w:shd w:val="clear" w:color="auto" w:fill="FFFFFF"/>
        </w:rPr>
        <w:drawing>
          <wp:inline distT="0" distB="0" distL="0" distR="0">
            <wp:extent cx="1943100" cy="11516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ari Lynx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548" cy="11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CF9">
        <w:rPr>
          <w:rFonts w:cs="Arial"/>
          <w:color w:val="222222"/>
          <w:shd w:val="clear" w:color="auto" w:fill="FFFFFF"/>
        </w:rPr>
        <w:t xml:space="preserve"> </w:t>
      </w:r>
      <w:r w:rsidRPr="00CD5CF9">
        <w:rPr>
          <w:rFonts w:cs="Arial"/>
          <w:color w:val="222222"/>
          <w:shd w:val="clear" w:color="auto" w:fill="FFFFFF"/>
        </w:rPr>
        <w:tab/>
        <w:t xml:space="preserve">Primer Consola </w:t>
      </w:r>
      <w:r w:rsidR="00C70124" w:rsidRPr="00CD5CF9">
        <w:rPr>
          <w:rFonts w:cs="Arial"/>
          <w:color w:val="222222"/>
          <w:shd w:val="clear" w:color="auto" w:fill="FFFFFF"/>
        </w:rPr>
        <w:t>Portátil</w:t>
      </w:r>
      <w:r w:rsidRPr="00CD5CF9">
        <w:rPr>
          <w:rFonts w:cs="Arial"/>
          <w:color w:val="222222"/>
          <w:shd w:val="clear" w:color="auto" w:fill="FFFFFF"/>
        </w:rPr>
        <w:t xml:space="preserve"> del mundo</w:t>
      </w:r>
      <w:r w:rsidR="00C70124" w:rsidRPr="00CD5CF9">
        <w:rPr>
          <w:rFonts w:cs="Arial"/>
          <w:color w:val="222222"/>
          <w:shd w:val="clear" w:color="auto" w:fill="FFFFFF"/>
        </w:rPr>
        <w:t>.</w:t>
      </w:r>
    </w:p>
    <w:p w:rsidR="00C70124" w:rsidRPr="00CD5CF9" w:rsidRDefault="00C70124" w:rsidP="00C70124">
      <w:pPr>
        <w:pStyle w:val="Ttulo4"/>
        <w:shd w:val="clear" w:color="auto" w:fill="FFFFFF"/>
        <w:spacing w:before="72" w:after="60"/>
        <w:rPr>
          <w:rFonts w:asciiTheme="minorHAnsi" w:hAnsiTheme="minorHAnsi" w:cs="Arial"/>
          <w:i w:val="0"/>
          <w:color w:val="000000"/>
        </w:rPr>
      </w:pPr>
      <w:proofErr w:type="spellStart"/>
      <w:r w:rsidRPr="00CD5CF9">
        <w:rPr>
          <w:rStyle w:val="mw-headline"/>
          <w:rFonts w:asciiTheme="minorHAnsi" w:hAnsiTheme="minorHAnsi" w:cs="Arial"/>
          <w:i w:val="0"/>
          <w:color w:val="000000"/>
        </w:rPr>
        <w:t>Game</w:t>
      </w:r>
      <w:proofErr w:type="spellEnd"/>
      <w:r w:rsidRPr="00CD5CF9">
        <w:rPr>
          <w:rStyle w:val="mw-headline"/>
          <w:rFonts w:asciiTheme="minorHAnsi" w:hAnsiTheme="minorHAnsi" w:cs="Arial"/>
          <w:i w:val="0"/>
          <w:color w:val="000000"/>
        </w:rPr>
        <w:t xml:space="preserve"> </w:t>
      </w:r>
      <w:proofErr w:type="spellStart"/>
      <w:r w:rsidRPr="00CD5CF9">
        <w:rPr>
          <w:rStyle w:val="mw-headline"/>
          <w:rFonts w:asciiTheme="minorHAnsi" w:hAnsiTheme="minorHAnsi" w:cs="Arial"/>
          <w:i w:val="0"/>
          <w:color w:val="000000"/>
        </w:rPr>
        <w:t>Gear</w:t>
      </w:r>
      <w:proofErr w:type="spellEnd"/>
    </w:p>
    <w:p w:rsidR="00C70124" w:rsidRPr="00CD5CF9" w:rsidRDefault="00C70124" w:rsidP="00B25A77">
      <w:pPr>
        <w:rPr>
          <w:rFonts w:cs="Arial"/>
          <w:color w:val="222222"/>
          <w:shd w:val="clear" w:color="auto" w:fill="FFFFFF"/>
        </w:rPr>
      </w:pPr>
      <w:proofErr w:type="spellStart"/>
      <w:r w:rsidRPr="00CD5CF9">
        <w:rPr>
          <w:rFonts w:cs="Arial"/>
          <w:color w:val="222222"/>
          <w:shd w:val="clear" w:color="auto" w:fill="FFFFFF"/>
        </w:rPr>
        <w:t>Crada</w:t>
      </w:r>
      <w:proofErr w:type="spellEnd"/>
      <w:r w:rsidRPr="00CD5CF9">
        <w:rPr>
          <w:rFonts w:cs="Arial"/>
          <w:color w:val="222222"/>
          <w:shd w:val="clear" w:color="auto" w:fill="FFFFFF"/>
        </w:rPr>
        <w:t xml:space="preserve"> por SEGA en 1990-1991 </w:t>
      </w:r>
    </w:p>
    <w:p w:rsidR="00C70124" w:rsidRPr="00CD5CF9" w:rsidRDefault="00C70124" w:rsidP="00B25A77">
      <w:pPr>
        <w:rPr>
          <w:rFonts w:cs="Arial"/>
          <w:color w:val="222222"/>
          <w:shd w:val="clear" w:color="auto" w:fill="FFFFFF"/>
        </w:rPr>
      </w:pPr>
      <w:r w:rsidRPr="00CD5CF9">
        <w:rPr>
          <w:rFonts w:cs="Arial"/>
          <w:noProof/>
          <w:color w:val="222222"/>
          <w:shd w:val="clear" w:color="auto" w:fill="FFFFFF"/>
        </w:rPr>
        <w:drawing>
          <wp:inline distT="0" distB="0" distL="0" distR="0">
            <wp:extent cx="2134004" cy="1428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 Gear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56" cy="14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24" w:rsidRPr="00CD5CF9" w:rsidRDefault="00C70124" w:rsidP="00B25A77">
      <w:pPr>
        <w:rPr>
          <w:rFonts w:cs="Arial"/>
          <w:color w:val="222222"/>
          <w:shd w:val="clear" w:color="auto" w:fill="FFFFFF"/>
        </w:rPr>
      </w:pPr>
      <w:proofErr w:type="spellStart"/>
      <w:r w:rsidRPr="00CD5CF9">
        <w:rPr>
          <w:rFonts w:cs="Arial"/>
          <w:color w:val="222222"/>
          <w:shd w:val="clear" w:color="auto" w:fill="FFFFFF"/>
        </w:rPr>
        <w:t>Despues</w:t>
      </w:r>
      <w:proofErr w:type="spellEnd"/>
      <w:r w:rsidRPr="00CD5CF9">
        <w:rPr>
          <w:rFonts w:cs="Arial"/>
          <w:color w:val="222222"/>
          <w:shd w:val="clear" w:color="auto" w:fill="FFFFFF"/>
        </w:rPr>
        <w:t xml:space="preserve"> de los años 90 se crearon otros personajes muy importantes </w:t>
      </w:r>
      <w:proofErr w:type="spellStart"/>
      <w:r w:rsidRPr="00CD5CF9">
        <w:rPr>
          <w:rFonts w:cs="Arial"/>
          <w:color w:val="222222"/>
          <w:shd w:val="clear" w:color="auto" w:fill="FFFFFF"/>
        </w:rPr>
        <w:t>el</w:t>
      </w:r>
      <w:proofErr w:type="spellEnd"/>
      <w:r w:rsidRPr="00CD5CF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CD5CF9">
        <w:rPr>
          <w:rFonts w:cs="Arial"/>
          <w:color w:val="222222"/>
          <w:shd w:val="clear" w:color="auto" w:fill="FFFFFF"/>
        </w:rPr>
        <w:t>el</w:t>
      </w:r>
      <w:proofErr w:type="spellEnd"/>
      <w:r w:rsidRPr="00CD5CF9">
        <w:rPr>
          <w:rFonts w:cs="Arial"/>
          <w:color w:val="222222"/>
          <w:shd w:val="clear" w:color="auto" w:fill="FFFFFF"/>
        </w:rPr>
        <w:t xml:space="preserve"> mundo de las consolas portátiles como:</w:t>
      </w:r>
    </w:p>
    <w:p w:rsidR="00C70124" w:rsidRPr="00CD5CF9" w:rsidRDefault="00C70124" w:rsidP="00B25A77">
      <w:pPr>
        <w:rPr>
          <w:rFonts w:cs="Arial"/>
          <w:color w:val="222222"/>
          <w:shd w:val="clear" w:color="auto" w:fill="FFFFFF"/>
        </w:rPr>
      </w:pPr>
    </w:p>
    <w:p w:rsidR="00C70124" w:rsidRPr="00CD5CF9" w:rsidRDefault="00C70124" w:rsidP="00B25A77">
      <w:pPr>
        <w:rPr>
          <w:rFonts w:cs="Arial"/>
          <w:color w:val="222222"/>
          <w:shd w:val="clear" w:color="auto" w:fill="FFFFFF"/>
        </w:rPr>
      </w:pPr>
    </w:p>
    <w:p w:rsidR="00C70124" w:rsidRPr="00CD5CF9" w:rsidRDefault="00C70124" w:rsidP="00B25A77">
      <w:pPr>
        <w:rPr>
          <w:rFonts w:cs="Arial"/>
          <w:color w:val="222222"/>
          <w:shd w:val="clear" w:color="auto" w:fill="FFFFFF"/>
        </w:rPr>
      </w:pPr>
    </w:p>
    <w:p w:rsidR="00C70124" w:rsidRPr="00CD5CF9" w:rsidRDefault="00C70124" w:rsidP="00B25A77">
      <w:pPr>
        <w:rPr>
          <w:rFonts w:cs="Arial"/>
          <w:color w:val="222222"/>
          <w:shd w:val="clear" w:color="auto" w:fill="FFFFFF"/>
        </w:rPr>
      </w:pPr>
    </w:p>
    <w:p w:rsidR="00C70124" w:rsidRPr="00CD5CF9" w:rsidRDefault="00C70124" w:rsidP="00B25A77">
      <w:pPr>
        <w:rPr>
          <w:rFonts w:cs="Arial"/>
          <w:color w:val="222222"/>
          <w:shd w:val="clear" w:color="auto" w:fill="FFFFFF"/>
        </w:rPr>
      </w:pPr>
    </w:p>
    <w:p w:rsidR="00C70124" w:rsidRPr="00F94903" w:rsidRDefault="00C70124" w:rsidP="00F94903">
      <w:pPr>
        <w:rPr>
          <w:rStyle w:val="mw-editsection-bracket"/>
        </w:rPr>
      </w:pPr>
      <w:proofErr w:type="spellStart"/>
      <w:r w:rsidRPr="00F94903">
        <w:rPr>
          <w:rStyle w:val="mw-headline"/>
        </w:rPr>
        <w:lastRenderedPageBreak/>
        <w:t>Game</w:t>
      </w:r>
      <w:proofErr w:type="spellEnd"/>
      <w:r w:rsidRPr="00F94903">
        <w:rPr>
          <w:rStyle w:val="mw-headline"/>
        </w:rPr>
        <w:t xml:space="preserve"> </w:t>
      </w:r>
      <w:proofErr w:type="spellStart"/>
      <w:r w:rsidRPr="00F94903">
        <w:rPr>
          <w:rStyle w:val="mw-headline"/>
        </w:rPr>
        <w:t>Boy</w:t>
      </w:r>
      <w:proofErr w:type="spellEnd"/>
      <w:r w:rsidRPr="00F94903">
        <w:rPr>
          <w:rStyle w:val="mw-headline"/>
        </w:rPr>
        <w:t xml:space="preserve"> Color</w:t>
      </w:r>
    </w:p>
    <w:p w:rsidR="00C70124" w:rsidRPr="00CD5CF9" w:rsidRDefault="00C70124" w:rsidP="00C70124">
      <w:r w:rsidRPr="00CD5CF9">
        <w:rPr>
          <w:noProof/>
        </w:rPr>
        <w:drawing>
          <wp:inline distT="0" distB="0" distL="0" distR="0">
            <wp:extent cx="1323695" cy="1800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 boy Color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909" cy="18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24" w:rsidRPr="00CD5CF9" w:rsidRDefault="00C70124" w:rsidP="00B25A77">
      <w:pPr>
        <w:rPr>
          <w:rFonts w:cs="Arial"/>
          <w:color w:val="222222"/>
          <w:shd w:val="clear" w:color="auto" w:fill="FFFFFF"/>
        </w:rPr>
      </w:pPr>
      <w:r w:rsidRPr="00CD5CF9">
        <w:rPr>
          <w:rFonts w:cs="Arial"/>
          <w:color w:val="222222"/>
          <w:shd w:val="clear" w:color="auto" w:fill="FFFFFF"/>
        </w:rPr>
        <w:t xml:space="preserve">Otra aparición de Nintendo en el mercado, creando una consola con color de imagen y jugos únicos que llevaron a que hasta el </w:t>
      </w:r>
      <w:proofErr w:type="spellStart"/>
      <w:r w:rsidRPr="00CD5CF9">
        <w:rPr>
          <w:rFonts w:cs="Arial"/>
          <w:color w:val="222222"/>
          <w:shd w:val="clear" w:color="auto" w:fill="FFFFFF"/>
        </w:rPr>
        <w:t>dia</w:t>
      </w:r>
      <w:proofErr w:type="spellEnd"/>
      <w:r w:rsidRPr="00CD5CF9">
        <w:rPr>
          <w:rFonts w:cs="Arial"/>
          <w:color w:val="222222"/>
          <w:shd w:val="clear" w:color="auto" w:fill="FFFFFF"/>
        </w:rPr>
        <w:t xml:space="preserve"> de hoy sea ampliamente conocida en </w:t>
      </w:r>
      <w:r w:rsidR="00B26ABC">
        <w:rPr>
          <w:rFonts w:cs="Arial"/>
          <w:color w:val="222222"/>
          <w:shd w:val="clear" w:color="auto" w:fill="FFFFFF"/>
        </w:rPr>
        <w:t>e</w:t>
      </w:r>
      <w:r w:rsidRPr="00CD5CF9">
        <w:rPr>
          <w:rFonts w:cs="Arial"/>
          <w:color w:val="222222"/>
          <w:shd w:val="clear" w:color="auto" w:fill="FFFFFF"/>
        </w:rPr>
        <w:t>l mundo.</w:t>
      </w:r>
    </w:p>
    <w:p w:rsidR="001722FB" w:rsidRPr="00CD5CF9" w:rsidRDefault="001722FB" w:rsidP="001722FB">
      <w:pPr>
        <w:pStyle w:val="Ttulo4"/>
        <w:shd w:val="clear" w:color="auto" w:fill="FFFFFF"/>
        <w:spacing w:before="72" w:after="60"/>
        <w:rPr>
          <w:rFonts w:asciiTheme="minorHAnsi" w:hAnsiTheme="minorHAnsi" w:cs="Arial"/>
          <w:i w:val="0"/>
          <w:color w:val="000000"/>
        </w:rPr>
      </w:pPr>
      <w:proofErr w:type="spellStart"/>
      <w:r w:rsidRPr="00CD5CF9">
        <w:rPr>
          <w:rStyle w:val="mw-headline"/>
          <w:rFonts w:asciiTheme="minorHAnsi" w:hAnsiTheme="minorHAnsi" w:cs="Arial"/>
          <w:i w:val="0"/>
          <w:color w:val="000000"/>
        </w:rPr>
        <w:t>Game</w:t>
      </w:r>
      <w:proofErr w:type="spellEnd"/>
      <w:r w:rsidRPr="00CD5CF9">
        <w:rPr>
          <w:rStyle w:val="mw-headline"/>
          <w:rFonts w:asciiTheme="minorHAnsi" w:hAnsiTheme="minorHAnsi" w:cs="Arial"/>
          <w:i w:val="0"/>
          <w:color w:val="000000"/>
        </w:rPr>
        <w:t xml:space="preserve"> </w:t>
      </w:r>
      <w:proofErr w:type="spellStart"/>
      <w:r w:rsidRPr="00CD5CF9">
        <w:rPr>
          <w:rStyle w:val="mw-headline"/>
          <w:rFonts w:asciiTheme="minorHAnsi" w:hAnsiTheme="minorHAnsi" w:cs="Arial"/>
          <w:i w:val="0"/>
          <w:color w:val="000000"/>
        </w:rPr>
        <w:t>Boy</w:t>
      </w:r>
      <w:proofErr w:type="spellEnd"/>
      <w:r w:rsidRPr="00CD5CF9">
        <w:rPr>
          <w:rStyle w:val="mw-headline"/>
          <w:rFonts w:asciiTheme="minorHAnsi" w:hAnsiTheme="minorHAnsi" w:cs="Arial"/>
          <w:i w:val="0"/>
          <w:color w:val="000000"/>
        </w:rPr>
        <w:t xml:space="preserve"> </w:t>
      </w:r>
      <w:proofErr w:type="spellStart"/>
      <w:r w:rsidRPr="00CD5CF9">
        <w:rPr>
          <w:rStyle w:val="mw-headline"/>
          <w:rFonts w:asciiTheme="minorHAnsi" w:hAnsiTheme="minorHAnsi" w:cs="Arial"/>
          <w:i w:val="0"/>
          <w:color w:val="000000"/>
        </w:rPr>
        <w:t>Advance</w:t>
      </w:r>
      <w:proofErr w:type="spellEnd"/>
    </w:p>
    <w:p w:rsidR="00C70124" w:rsidRPr="00CD5CF9" w:rsidRDefault="001722FB" w:rsidP="00B25A77">
      <w:pPr>
        <w:rPr>
          <w:rFonts w:cs="Arial"/>
          <w:color w:val="222222"/>
          <w:shd w:val="clear" w:color="auto" w:fill="FFFFFF"/>
        </w:rPr>
      </w:pPr>
      <w:r w:rsidRPr="00CD5CF9">
        <w:rPr>
          <w:rFonts w:cs="Arial"/>
          <w:noProof/>
          <w:color w:val="222222"/>
          <w:shd w:val="clear" w:color="auto" w:fill="FFFFFF"/>
        </w:rPr>
        <w:drawing>
          <wp:inline distT="0" distB="0" distL="0" distR="0">
            <wp:extent cx="2317032" cy="1600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e Boy Advanc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602" cy="160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FB" w:rsidRPr="00CD5CF9" w:rsidRDefault="001722FB" w:rsidP="00B25A77">
      <w:pPr>
        <w:rPr>
          <w:rFonts w:cs="Arial"/>
          <w:color w:val="222222"/>
          <w:shd w:val="clear" w:color="auto" w:fill="FFFFFF"/>
        </w:rPr>
      </w:pPr>
      <w:r w:rsidRPr="00CD5CF9">
        <w:rPr>
          <w:rFonts w:cs="Arial"/>
          <w:color w:val="222222"/>
          <w:shd w:val="clear" w:color="auto" w:fill="FFFFFF"/>
        </w:rPr>
        <w:t xml:space="preserve">Lanzada en 2001, con mayor pantalla y potencia que la </w:t>
      </w:r>
      <w:proofErr w:type="spellStart"/>
      <w:r w:rsidRPr="00CD5CF9">
        <w:rPr>
          <w:rFonts w:cs="Arial"/>
          <w:color w:val="222222"/>
          <w:shd w:val="clear" w:color="auto" w:fill="FFFFFF"/>
        </w:rPr>
        <w:t>Game</w:t>
      </w:r>
      <w:proofErr w:type="spellEnd"/>
      <w:r w:rsidRPr="00CD5CF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CD5CF9">
        <w:rPr>
          <w:rFonts w:cs="Arial"/>
          <w:color w:val="222222"/>
          <w:shd w:val="clear" w:color="auto" w:fill="FFFFFF"/>
        </w:rPr>
        <w:t>Boy</w:t>
      </w:r>
      <w:proofErr w:type="spellEnd"/>
      <w:r w:rsidRPr="00CD5CF9">
        <w:rPr>
          <w:rFonts w:cs="Arial"/>
          <w:color w:val="222222"/>
          <w:shd w:val="clear" w:color="auto" w:fill="FFFFFF"/>
        </w:rPr>
        <w:t xml:space="preserve"> Color.</w:t>
      </w:r>
    </w:p>
    <w:p w:rsidR="001722FB" w:rsidRPr="00CD5CF9" w:rsidRDefault="001722FB" w:rsidP="00B25A77">
      <w:pPr>
        <w:rPr>
          <w:rFonts w:cs="Arial"/>
          <w:color w:val="auto"/>
          <w:shd w:val="clear" w:color="auto" w:fill="FFFFFF"/>
        </w:rPr>
      </w:pPr>
      <w:r w:rsidRPr="00CD5CF9">
        <w:rPr>
          <w:rFonts w:cs="Arial"/>
          <w:color w:val="auto"/>
          <w:shd w:val="clear" w:color="auto" w:fill="FFFFFF"/>
        </w:rPr>
        <w:t>El año 2004 vio el lanzamiento de dos de las consolas de mayor éxito, la </w:t>
      </w:r>
      <w:hyperlink r:id="rId22" w:tooltip="PlayStation Portable" w:history="1">
        <w:r w:rsidRPr="00CD5CF9">
          <w:rPr>
            <w:rFonts w:cs="Arial"/>
            <w:color w:val="auto"/>
            <w:shd w:val="clear" w:color="auto" w:fill="FFFFFF"/>
          </w:rPr>
          <w:t>PlayStation Portable</w:t>
        </w:r>
      </w:hyperlink>
      <w:r w:rsidRPr="00CD5CF9">
        <w:rPr>
          <w:rFonts w:cs="Arial"/>
          <w:color w:val="auto"/>
          <w:shd w:val="clear" w:color="auto" w:fill="FFFFFF"/>
        </w:rPr>
        <w:t> de </w:t>
      </w:r>
      <w:hyperlink r:id="rId23" w:tooltip="Sony" w:history="1">
        <w:r w:rsidRPr="00CD5CF9">
          <w:rPr>
            <w:rFonts w:cs="Arial"/>
            <w:color w:val="auto"/>
            <w:shd w:val="clear" w:color="auto" w:fill="FFFFFF"/>
          </w:rPr>
          <w:t>Sony</w:t>
        </w:r>
      </w:hyperlink>
      <w:r w:rsidRPr="00CD5CF9">
        <w:rPr>
          <w:rFonts w:cs="Arial"/>
          <w:color w:val="auto"/>
          <w:shd w:val="clear" w:color="auto" w:fill="FFFFFF"/>
        </w:rPr>
        <w:t> y, sobre todo, la </w:t>
      </w:r>
      <w:hyperlink r:id="rId24" w:tooltip="Nintendo DS" w:history="1">
        <w:r w:rsidRPr="00CD5CF9">
          <w:rPr>
            <w:rFonts w:cs="Arial"/>
            <w:color w:val="auto"/>
            <w:shd w:val="clear" w:color="auto" w:fill="FFFFFF"/>
          </w:rPr>
          <w:t>Nintendo DS</w:t>
        </w:r>
      </w:hyperlink>
      <w:r w:rsidRPr="00CD5CF9">
        <w:rPr>
          <w:rFonts w:cs="Arial"/>
          <w:color w:val="auto"/>
          <w:shd w:val="clear" w:color="auto" w:fill="FFFFFF"/>
        </w:rPr>
        <w:t>, la segunda videoconsola más vendida de la historia, y la primera portátil, solo superada por una consola de sobremesa, la </w:t>
      </w:r>
      <w:hyperlink r:id="rId25" w:tooltip="PlayStation 2" w:history="1">
        <w:r w:rsidRPr="00CD5CF9">
          <w:rPr>
            <w:rFonts w:cs="Arial"/>
            <w:color w:val="auto"/>
            <w:shd w:val="clear" w:color="auto" w:fill="FFFFFF"/>
          </w:rPr>
          <w:t>PlayStation 2</w:t>
        </w:r>
      </w:hyperlink>
      <w:r w:rsidRPr="00CD5CF9">
        <w:rPr>
          <w:rFonts w:cs="Arial"/>
          <w:color w:val="auto"/>
          <w:shd w:val="clear" w:color="auto" w:fill="FFFFFF"/>
        </w:rPr>
        <w:t>.</w:t>
      </w:r>
    </w:p>
    <w:p w:rsidR="001722FB" w:rsidRPr="00CD5CF9" w:rsidRDefault="001722FB" w:rsidP="001722FB">
      <w:pPr>
        <w:pStyle w:val="Ttulo4"/>
        <w:shd w:val="clear" w:color="auto" w:fill="FFFFFF"/>
        <w:spacing w:before="72" w:after="60"/>
        <w:rPr>
          <w:rFonts w:asciiTheme="minorHAnsi" w:hAnsiTheme="minorHAnsi" w:cs="Arial"/>
          <w:i w:val="0"/>
          <w:color w:val="000000"/>
        </w:rPr>
      </w:pPr>
      <w:r w:rsidRPr="00CD5CF9">
        <w:rPr>
          <w:rStyle w:val="mw-headline"/>
          <w:rFonts w:asciiTheme="minorHAnsi" w:hAnsiTheme="minorHAnsi" w:cs="Arial"/>
          <w:i w:val="0"/>
          <w:color w:val="000000"/>
        </w:rPr>
        <w:t>Nintendo DS</w:t>
      </w:r>
    </w:p>
    <w:p w:rsidR="001722FB" w:rsidRPr="00CD5CF9" w:rsidRDefault="001722FB" w:rsidP="00B25A77">
      <w:pPr>
        <w:rPr>
          <w:rFonts w:cs="Arial"/>
          <w:color w:val="222222"/>
          <w:shd w:val="clear" w:color="auto" w:fill="FFFFFF"/>
        </w:rPr>
      </w:pPr>
      <w:r w:rsidRPr="00CD5CF9">
        <w:rPr>
          <w:rFonts w:cs="Arial"/>
          <w:noProof/>
          <w:color w:val="222222"/>
          <w:shd w:val="clear" w:color="auto" w:fill="FFFFFF"/>
        </w:rPr>
        <w:drawing>
          <wp:inline distT="0" distB="0" distL="0" distR="0">
            <wp:extent cx="1726709" cy="157162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intendo DS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315" cy="157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CF9">
        <w:rPr>
          <w:rFonts w:cs="Arial"/>
          <w:color w:val="222222"/>
          <w:shd w:val="clear" w:color="auto" w:fill="FFFFFF"/>
        </w:rPr>
        <w:t xml:space="preserve">Lanzada en </w:t>
      </w:r>
      <w:proofErr w:type="gramStart"/>
      <w:r w:rsidRPr="00CD5CF9">
        <w:rPr>
          <w:rFonts w:cs="Arial"/>
          <w:color w:val="222222"/>
          <w:shd w:val="clear" w:color="auto" w:fill="FFFFFF"/>
        </w:rPr>
        <w:t>Noviembre</w:t>
      </w:r>
      <w:proofErr w:type="gramEnd"/>
      <w:r w:rsidRPr="00CD5CF9">
        <w:rPr>
          <w:rFonts w:cs="Arial"/>
          <w:color w:val="222222"/>
          <w:shd w:val="clear" w:color="auto" w:fill="FFFFFF"/>
        </w:rPr>
        <w:t xml:space="preserve"> del 2004</w:t>
      </w:r>
    </w:p>
    <w:p w:rsidR="001722FB" w:rsidRPr="00CD5CF9" w:rsidRDefault="001722FB" w:rsidP="00B25A77">
      <w:pPr>
        <w:rPr>
          <w:rFonts w:cs="Arial"/>
          <w:color w:val="222222"/>
          <w:shd w:val="clear" w:color="auto" w:fill="FFFFFF"/>
        </w:rPr>
      </w:pPr>
    </w:p>
    <w:p w:rsidR="001722FB" w:rsidRPr="00CD5CF9" w:rsidRDefault="001722FB" w:rsidP="00B25A77">
      <w:pPr>
        <w:rPr>
          <w:rFonts w:cs="Arial"/>
          <w:color w:val="222222"/>
          <w:shd w:val="clear" w:color="auto" w:fill="FFFFFF"/>
        </w:rPr>
      </w:pPr>
    </w:p>
    <w:p w:rsidR="001722FB" w:rsidRPr="00CD5CF9" w:rsidRDefault="001722FB" w:rsidP="00B25A77">
      <w:pPr>
        <w:rPr>
          <w:rFonts w:cs="Arial"/>
          <w:color w:val="222222"/>
          <w:shd w:val="clear" w:color="auto" w:fill="FFFFFF"/>
        </w:rPr>
      </w:pPr>
    </w:p>
    <w:p w:rsidR="001722FB" w:rsidRPr="00CD5CF9" w:rsidRDefault="001722FB" w:rsidP="001722FB">
      <w:pPr>
        <w:pStyle w:val="Ttulo4"/>
        <w:shd w:val="clear" w:color="auto" w:fill="FFFFFF"/>
        <w:spacing w:before="72" w:after="60"/>
        <w:rPr>
          <w:rStyle w:val="mw-headline"/>
          <w:rFonts w:asciiTheme="minorHAnsi" w:hAnsiTheme="minorHAnsi" w:cs="Arial"/>
          <w:i w:val="0"/>
          <w:color w:val="000000"/>
        </w:rPr>
      </w:pPr>
      <w:r w:rsidRPr="00CD5CF9">
        <w:rPr>
          <w:rStyle w:val="mw-headline"/>
          <w:rFonts w:asciiTheme="minorHAnsi" w:hAnsiTheme="minorHAnsi" w:cs="Arial"/>
          <w:i w:val="0"/>
          <w:color w:val="000000"/>
        </w:rPr>
        <w:t>PlayStation Portable o (PSP)</w:t>
      </w:r>
    </w:p>
    <w:p w:rsidR="001722FB" w:rsidRPr="00CD5CF9" w:rsidRDefault="001722FB" w:rsidP="001722FB">
      <w:r w:rsidRPr="00CD5CF9">
        <w:rPr>
          <w:noProof/>
        </w:rPr>
        <w:drawing>
          <wp:inline distT="0" distB="0" distL="0" distR="0">
            <wp:extent cx="2540068" cy="1428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P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880" cy="14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F6D" w:rsidRPr="00CD5CF9">
        <w:t xml:space="preserve"> Lanzada en 12 de diciembre del 2004</w:t>
      </w:r>
    </w:p>
    <w:p w:rsidR="00461338" w:rsidRDefault="00866F6D" w:rsidP="00461338">
      <w:pPr>
        <w:pStyle w:val="Foto"/>
        <w:jc w:val="left"/>
      </w:pPr>
      <w:r w:rsidRPr="00CD5CF9">
        <w:t xml:space="preserve">A partir del 2010 se lanzaron otras consolas mejorando sus versiones anteriores como la Nintendo 3DS (mejorando a la Nintendo DS, la cual también tuvo su versión 2Ds), </w:t>
      </w:r>
      <w:proofErr w:type="gramStart"/>
      <w:r w:rsidRPr="00CD5CF9">
        <w:t>Tenemos  la</w:t>
      </w:r>
      <w:proofErr w:type="gramEnd"/>
      <w:r w:rsidRPr="00CD5CF9">
        <w:t xml:space="preserve"> Xperia Play (Un teléfono inteligente de SONY ), </w:t>
      </w:r>
      <w:proofErr w:type="spellStart"/>
      <w:r w:rsidRPr="00CD5CF9">
        <w:t>Playstation</w:t>
      </w:r>
      <w:proofErr w:type="spellEnd"/>
      <w:r w:rsidRPr="00CD5CF9">
        <w:t xml:space="preserve"> VITA (</w:t>
      </w:r>
      <w:proofErr w:type="spellStart"/>
      <w:r w:rsidRPr="00CD5CF9">
        <w:t>Version</w:t>
      </w:r>
      <w:proofErr w:type="spellEnd"/>
      <w:r w:rsidRPr="00CD5CF9">
        <w:t xml:space="preserve"> mejorada de las PSP). </w:t>
      </w:r>
      <w:r w:rsidR="00CD5CF9" w:rsidRPr="00CD5CF9">
        <w:t xml:space="preserve">Para el año 2013 en CES se anuncio la llegada de </w:t>
      </w:r>
      <w:proofErr w:type="spellStart"/>
      <w:r w:rsidR="00CD5CF9" w:rsidRPr="00CD5CF9">
        <w:t>Nvidia</w:t>
      </w:r>
      <w:proofErr w:type="spellEnd"/>
      <w:r w:rsidR="00CD5CF9" w:rsidRPr="00CD5CF9">
        <w:t xml:space="preserve"> </w:t>
      </w:r>
      <w:proofErr w:type="spellStart"/>
      <w:r w:rsidR="00CD5CF9" w:rsidRPr="00CD5CF9">
        <w:t>Shield</w:t>
      </w:r>
      <w:proofErr w:type="spellEnd"/>
      <w:r w:rsidR="00CD5CF9" w:rsidRPr="00CD5CF9">
        <w:t>. Y como ya se sabe en el año 2017-2018 llego la Consola Nintendo Switch la cual ya deja de ser portátil y se convierte en una consola Hibrida lo cual significa que te permite conectarla por medio de una base a la televisión de tu casa.</w:t>
      </w:r>
    </w:p>
    <w:p w:rsidR="00C63BF2" w:rsidRPr="00CD5CF9" w:rsidRDefault="00C63BF2" w:rsidP="00461338">
      <w:pPr>
        <w:pStyle w:val="Foto"/>
        <w:jc w:val="left"/>
      </w:pPr>
    </w:p>
    <w:p w:rsidR="00CD5CF9" w:rsidRPr="00CD5CF9" w:rsidRDefault="00CD5CF9" w:rsidP="00461338">
      <w:pPr>
        <w:pStyle w:val="Foto"/>
        <w:jc w:val="left"/>
      </w:pPr>
    </w:p>
    <w:p w:rsidR="00866F6D" w:rsidRDefault="00CD5CF9" w:rsidP="001722FB">
      <w:r w:rsidRPr="00CD5CF9">
        <w:rPr>
          <w:noProof/>
        </w:rPr>
        <w:drawing>
          <wp:inline distT="0" distB="0" distL="0" distR="0">
            <wp:extent cx="2038350" cy="204350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vidia Shield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973" cy="20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CF9">
        <w:t xml:space="preserve"> (</w:t>
      </w:r>
      <w:proofErr w:type="spellStart"/>
      <w:r w:rsidRPr="00CD5CF9">
        <w:t>Nvidia</w:t>
      </w:r>
      <w:proofErr w:type="spellEnd"/>
      <w:r w:rsidRPr="00CD5CF9">
        <w:t xml:space="preserve"> </w:t>
      </w:r>
      <w:proofErr w:type="spellStart"/>
      <w:r w:rsidRPr="00CD5CF9">
        <w:t>Shield</w:t>
      </w:r>
      <w:proofErr w:type="spellEnd"/>
      <w:r w:rsidRPr="00CD5CF9">
        <w:t>)</w:t>
      </w:r>
    </w:p>
    <w:p w:rsidR="00CD5CF9" w:rsidRDefault="00CD5CF9" w:rsidP="001722FB"/>
    <w:p w:rsidR="00CD5CF9" w:rsidRDefault="00CD5CF9" w:rsidP="001722FB"/>
    <w:p w:rsidR="00CD5CF9" w:rsidRDefault="00CD5CF9" w:rsidP="001722FB"/>
    <w:p w:rsidR="00CD5CF9" w:rsidRPr="00CD5CF9" w:rsidRDefault="00CD5CF9" w:rsidP="001722FB"/>
    <w:p w:rsidR="00CD5CF9" w:rsidRDefault="00CD5CF9" w:rsidP="001722FB"/>
    <w:p w:rsidR="00CD5CF9" w:rsidRPr="001722FB" w:rsidRDefault="00CD5CF9" w:rsidP="001722FB"/>
    <w:p w:rsidR="001722FB" w:rsidRDefault="001722FB" w:rsidP="00B25A7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25A77" w:rsidRDefault="00B25A77" w:rsidP="00B25A7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25A77" w:rsidRPr="00B25A77" w:rsidRDefault="00B25A77" w:rsidP="00B25A77"/>
    <w:p w:rsidR="00746999" w:rsidRDefault="00CD5CF9" w:rsidP="00CD5CF9">
      <w:pPr>
        <w:pStyle w:val="Ttulo1"/>
      </w:pPr>
      <w:r>
        <w:lastRenderedPageBreak/>
        <w:t>¿Qué diferencias presenta nuestra consola con las demás del mercado?</w:t>
      </w:r>
    </w:p>
    <w:p w:rsidR="00CD5CF9" w:rsidRDefault="00CD5CF9" w:rsidP="00CD5CF9">
      <w:r>
        <w:t>Bueno como hablamos anteriormente nuestra consola es capaz de por medio de su propio sistema operativo,</w:t>
      </w:r>
      <w:r w:rsidR="00B26ABC">
        <w:t xml:space="preserve"> </w:t>
      </w:r>
      <w:r>
        <w:t xml:space="preserve">emular juegos Retro, </w:t>
      </w:r>
      <w:r w:rsidR="00B26ABC">
        <w:t>y si bien muchas consolas (incluso dispositivos Android) pueden emular este tipo de juegos, esta consola intentara juntar la gran mayoría de las plataformas y juegos en un solo terminal</w:t>
      </w:r>
      <w:r>
        <w:t xml:space="preserve">. Haremos la consola con su propio </w:t>
      </w:r>
      <w:r w:rsidR="00B26ABC">
        <w:t xml:space="preserve">periférico de control externo, para poder jugar </w:t>
      </w:r>
      <w:proofErr w:type="spellStart"/>
      <w:r w:rsidR="00B26ABC">
        <w:t>mas</w:t>
      </w:r>
      <w:proofErr w:type="spellEnd"/>
      <w:r w:rsidR="00B26ABC">
        <w:t xml:space="preserve"> </w:t>
      </w:r>
      <w:proofErr w:type="spellStart"/>
      <w:r w:rsidR="00B26ABC">
        <w:t>comodamente</w:t>
      </w:r>
      <w:proofErr w:type="spellEnd"/>
      <w:r w:rsidR="00B26ABC">
        <w:t>.</w:t>
      </w:r>
    </w:p>
    <w:p w:rsidR="00C35960" w:rsidRDefault="00C35960" w:rsidP="00CD5CF9"/>
    <w:p w:rsidR="00C35960" w:rsidRDefault="00C35960" w:rsidP="00C35960">
      <w:pPr>
        <w:pStyle w:val="Ttulo1"/>
      </w:pPr>
      <w:r>
        <w:t>Público Objetivo</w:t>
      </w:r>
    </w:p>
    <w:p w:rsidR="00C35960" w:rsidRDefault="00C35960" w:rsidP="00C35960">
      <w:proofErr w:type="spellStart"/>
      <w:r>
        <w:t>Gamer</w:t>
      </w:r>
      <w:proofErr w:type="spellEnd"/>
      <w:r>
        <w:t xml:space="preserve"> (Persona la cual juega a los juegos) de la vieja escuela que busquen una plataforma sencilla y portátil para jugar títulos antiguos, desde Atari 2600 </w:t>
      </w:r>
      <w:r w:rsidR="00B26ABC">
        <w:t>h</w:t>
      </w:r>
      <w:r>
        <w:t>asta</w:t>
      </w:r>
      <w:r w:rsidR="007D10C6">
        <w:t xml:space="preserve"> la</w:t>
      </w:r>
      <w:r>
        <w:t xml:space="preserve"> </w:t>
      </w:r>
      <w:proofErr w:type="spellStart"/>
      <w:r>
        <w:t>play</w:t>
      </w:r>
      <w:r w:rsidR="00B26ABC">
        <w:t>station</w:t>
      </w:r>
      <w:proofErr w:type="spellEnd"/>
      <w:r>
        <w:t xml:space="preserve"> </w:t>
      </w:r>
      <w:r w:rsidR="007D10C6">
        <w:t>original</w:t>
      </w:r>
      <w:r>
        <w:t>. Tambi</w:t>
      </w:r>
      <w:r w:rsidR="007D10C6">
        <w:t>é</w:t>
      </w:r>
      <w:r>
        <w:t>n el p</w:t>
      </w:r>
      <w:r w:rsidR="007D10C6">
        <w:t>ú</w:t>
      </w:r>
      <w:r>
        <w:t xml:space="preserve">blico de </w:t>
      </w:r>
      <w:r w:rsidR="007D10C6">
        <w:t>adolescentes</w:t>
      </w:r>
      <w:r>
        <w:t xml:space="preserve"> los cuales conozcan los títulos de juegos antiguos que son memorables </w:t>
      </w:r>
      <w:r w:rsidR="007D10C6">
        <w:t>y</w:t>
      </w:r>
      <w:r>
        <w:t xml:space="preserve"> únicos para todos.</w:t>
      </w:r>
    </w:p>
    <w:p w:rsidR="00C35960" w:rsidRDefault="00C35960" w:rsidP="00C35960">
      <w:pPr>
        <w:pStyle w:val="Ttulo1"/>
      </w:pPr>
      <w:r>
        <w:t>¿Cómo será el software y Hardware?</w:t>
      </w:r>
    </w:p>
    <w:p w:rsidR="00C35960" w:rsidRDefault="00C35960" w:rsidP="00C35960">
      <w:r>
        <w:t>Como emp</w:t>
      </w:r>
      <w:r w:rsidR="005B4BCB">
        <w:t>rendedores venimos buscando una solución definitiva para este punto, pero tenemos la base la cual puede ir cambiando a lo largo del año. Hoy d</w:t>
      </w:r>
      <w:r w:rsidR="007D10C6">
        <w:t>í</w:t>
      </w:r>
      <w:r w:rsidR="005B4BCB">
        <w:t xml:space="preserve">a trabajaremos con una Asus Tinkerboard S Trabajaremos con Linux en el cual haremos el sistema nativo para la consola. Por otro </w:t>
      </w:r>
      <w:proofErr w:type="gramStart"/>
      <w:r w:rsidR="005B4BCB">
        <w:t>lado</w:t>
      </w:r>
      <w:proofErr w:type="gramEnd"/>
      <w:r w:rsidR="005B4BCB">
        <w:t xml:space="preserve"> en tanto al hardware estamos estudiando el material especifico que usaremos, pero mayormente será con Impresión 3D la mayoría del producto ya que es lo </w:t>
      </w:r>
      <w:proofErr w:type="spellStart"/>
      <w:r w:rsidR="005B4BCB">
        <w:t>mas</w:t>
      </w:r>
      <w:proofErr w:type="spellEnd"/>
      <w:r w:rsidR="005B4BCB">
        <w:t xml:space="preserve"> elegante y exacto a la hora de terminar un trabajo. </w:t>
      </w:r>
    </w:p>
    <w:p w:rsidR="005B4BCB" w:rsidRDefault="009A65E6" w:rsidP="009A65E6">
      <w:pPr>
        <w:pStyle w:val="Ttulo1"/>
      </w:pPr>
      <w:r>
        <w:t>Duración de batería</w:t>
      </w:r>
    </w:p>
    <w:p w:rsidR="009A65E6" w:rsidRDefault="009A65E6" w:rsidP="009A65E6">
      <w:r>
        <w:t xml:space="preserve">En este sentido trataremos de forzar lo menos posible al procesador para que nuestra </w:t>
      </w:r>
      <w:proofErr w:type="spellStart"/>
      <w:r>
        <w:t>bateria</w:t>
      </w:r>
      <w:proofErr w:type="spellEnd"/>
      <w:r>
        <w:t xml:space="preserve"> tengo un tiempo de vida bastante mas largo que lo normal</w:t>
      </w:r>
      <w:r w:rsidR="007D10C6">
        <w:t xml:space="preserve">. La </w:t>
      </w:r>
      <w:proofErr w:type="spellStart"/>
      <w:r w:rsidR="007D10C6">
        <w:t>bateria</w:t>
      </w:r>
      <w:proofErr w:type="spellEnd"/>
      <w:r w:rsidR="007D10C6">
        <w:t xml:space="preserve"> será recargable.</w:t>
      </w:r>
    </w:p>
    <w:p w:rsidR="009A65E6" w:rsidRDefault="00E52C3D" w:rsidP="00E52C3D">
      <w:pPr>
        <w:pStyle w:val="Ttulo1"/>
      </w:pPr>
      <w:r>
        <w:t xml:space="preserve">Empresas </w:t>
      </w:r>
      <w:r w:rsidR="00897AFA">
        <w:t>Competidoras</w:t>
      </w:r>
    </w:p>
    <w:p w:rsidR="00977ACF" w:rsidRDefault="00977ACF" w:rsidP="00977ACF">
      <w:r>
        <w:t xml:space="preserve">Como empresa principal que fue la mas destacada en el tema y todo recordamos grandes títulos de ella es la NINTENDO, que a lo largo de los años saco muchas versiones de consolas siempre mejorando su producto anterior. Sin dejar de lado a SONY que tiene pocas consolas portátiles que realmente triunfaron en este </w:t>
      </w:r>
      <w:proofErr w:type="gramStart"/>
      <w:r>
        <w:t>mercado</w:t>
      </w:r>
      <w:proofErr w:type="gramEnd"/>
      <w:r>
        <w:t xml:space="preserve"> pero no tenemos que olvidarnos de ella. </w:t>
      </w:r>
    </w:p>
    <w:p w:rsidR="00977ACF" w:rsidRPr="00977ACF" w:rsidRDefault="00977ACF" w:rsidP="00977ACF">
      <w:r>
        <w:t>No existe consola en el mercado como la que nosotros llevaremos a cabo.</w:t>
      </w:r>
    </w:p>
    <w:p w:rsidR="00C35960" w:rsidRPr="00C35960" w:rsidRDefault="00C35960" w:rsidP="00C35960"/>
    <w:p w:rsidR="00CD5CF9" w:rsidRDefault="00F94903" w:rsidP="00F94903">
      <w:pPr>
        <w:pStyle w:val="Ttulo1"/>
      </w:pPr>
      <w:r>
        <w:t>Nuestra consola</w:t>
      </w:r>
    </w:p>
    <w:p w:rsidR="00F94903" w:rsidRDefault="00F94903" w:rsidP="00F94903">
      <w:r>
        <w:t xml:space="preserve">Dejo un par de bocetos algunos terminados y otros no totalmente para que se pueda apreciar las ideas que hemos tenido hasta ahora. </w:t>
      </w:r>
      <w:proofErr w:type="spellStart"/>
      <w:r>
        <w:t>Tambien</w:t>
      </w:r>
      <w:proofErr w:type="spellEnd"/>
      <w:r>
        <w:t xml:space="preserve"> dejare un listado de componentes y artículos que necesitaremos para llevarla a cabo.</w:t>
      </w:r>
    </w:p>
    <w:p w:rsidR="00C63BF2" w:rsidRDefault="00F3629F" w:rsidP="00F94903">
      <w:r>
        <w:rPr>
          <w:noProof/>
        </w:rPr>
        <w:drawing>
          <wp:inline distT="0" distB="0" distL="0" distR="0">
            <wp:extent cx="2307361" cy="30765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ola.jpe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367" cy="30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D7" w:rsidRDefault="006F50D7" w:rsidP="00F94903"/>
    <w:p w:rsidR="006F50D7" w:rsidRDefault="006F50D7" w:rsidP="00F94903">
      <w:pPr>
        <w:rPr>
          <w:noProof/>
        </w:rPr>
      </w:pPr>
    </w:p>
    <w:p w:rsidR="006F50D7" w:rsidRDefault="006F50D7" w:rsidP="00F94903">
      <w:r>
        <w:rPr>
          <w:noProof/>
        </w:rPr>
        <w:drawing>
          <wp:inline distT="0" distB="0" distL="0" distR="0">
            <wp:extent cx="2419350" cy="31266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 color.jpe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02"/>
                    <a:stretch/>
                  </pic:blipFill>
                  <pic:spPr bwMode="auto">
                    <a:xfrm>
                      <a:off x="0" y="0"/>
                      <a:ext cx="2455801" cy="3173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0D7" w:rsidRDefault="006F50D7" w:rsidP="00F94903">
      <w:pPr>
        <w:rPr>
          <w:noProof/>
        </w:rPr>
      </w:pPr>
    </w:p>
    <w:p w:rsidR="006F50D7" w:rsidRDefault="006F50D7" w:rsidP="00F94903">
      <w:r>
        <w:rPr>
          <w:noProof/>
        </w:rPr>
        <w:drawing>
          <wp:inline distT="0" distB="0" distL="0" distR="0">
            <wp:extent cx="3607435" cy="3943284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meras Ideas.jpeg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0"/>
                    <a:stretch/>
                  </pic:blipFill>
                  <pic:spPr bwMode="auto">
                    <a:xfrm>
                      <a:off x="0" y="0"/>
                      <a:ext cx="3618241" cy="3955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0D7" w:rsidRDefault="006F50D7" w:rsidP="00F94903"/>
    <w:p w:rsidR="006F50D7" w:rsidRDefault="006F50D7" w:rsidP="00F94903"/>
    <w:p w:rsidR="006F50D7" w:rsidRDefault="006F50D7" w:rsidP="00F94903"/>
    <w:p w:rsidR="006F50D7" w:rsidRDefault="006F50D7" w:rsidP="00F94903"/>
    <w:p w:rsidR="006F50D7" w:rsidRDefault="006F50D7" w:rsidP="00F94903"/>
    <w:p w:rsidR="006F50D7" w:rsidRDefault="006F50D7" w:rsidP="00F94903"/>
    <w:p w:rsidR="00C63BF2" w:rsidRDefault="00C63BF2" w:rsidP="00C63BF2">
      <w:pPr>
        <w:pStyle w:val="Ttulo2"/>
      </w:pPr>
      <w:r>
        <w:t>Listado:</w:t>
      </w:r>
    </w:p>
    <w:p w:rsidR="00C63BF2" w:rsidRDefault="00C63BF2" w:rsidP="00C63BF2">
      <w:pPr>
        <w:pStyle w:val="Prrafodelista"/>
        <w:numPr>
          <w:ilvl w:val="0"/>
          <w:numId w:val="16"/>
        </w:numPr>
      </w:pPr>
      <w:r>
        <w:t xml:space="preserve">Placa: Asus </w:t>
      </w:r>
      <w:proofErr w:type="spellStart"/>
      <w:r>
        <w:t>Tinkeboard</w:t>
      </w:r>
      <w:proofErr w:type="spellEnd"/>
      <w:r>
        <w:t xml:space="preserve"> S</w:t>
      </w:r>
    </w:p>
    <w:p w:rsidR="00C63BF2" w:rsidRDefault="00C63BF2" w:rsidP="00C63BF2">
      <w:pPr>
        <w:pStyle w:val="Prrafodelista"/>
        <w:numPr>
          <w:ilvl w:val="0"/>
          <w:numId w:val="16"/>
        </w:numPr>
      </w:pPr>
      <w:r>
        <w:t xml:space="preserve">Sonido: Parlantes de 4 </w:t>
      </w:r>
      <w:proofErr w:type="spellStart"/>
      <w:r>
        <w:t>ohms</w:t>
      </w:r>
      <w:proofErr w:type="spellEnd"/>
      <w:r>
        <w:t xml:space="preserve"> para baja potencia</w:t>
      </w:r>
    </w:p>
    <w:p w:rsidR="00C63BF2" w:rsidRDefault="00C63BF2" w:rsidP="00C63BF2">
      <w:pPr>
        <w:pStyle w:val="Prrafodelista"/>
        <w:numPr>
          <w:ilvl w:val="0"/>
          <w:numId w:val="16"/>
        </w:numPr>
      </w:pPr>
      <w:r>
        <w:t xml:space="preserve">Pantalla: </w:t>
      </w:r>
      <w:proofErr w:type="spellStart"/>
      <w:r>
        <w:t>Tactil</w:t>
      </w:r>
      <w:proofErr w:type="spellEnd"/>
      <w:r>
        <w:t xml:space="preserve"> de 5” </w:t>
      </w:r>
    </w:p>
    <w:p w:rsidR="00C63BF2" w:rsidRDefault="00C63BF2" w:rsidP="00C63BF2">
      <w:pPr>
        <w:pStyle w:val="Prrafodelista"/>
        <w:numPr>
          <w:ilvl w:val="0"/>
          <w:numId w:val="16"/>
        </w:numPr>
      </w:pPr>
      <w:r>
        <w:t>Botones</w:t>
      </w:r>
    </w:p>
    <w:p w:rsidR="00C63BF2" w:rsidRDefault="00C63BF2" w:rsidP="00F94903">
      <w:pPr>
        <w:pStyle w:val="Prrafodelista"/>
        <w:numPr>
          <w:ilvl w:val="0"/>
          <w:numId w:val="16"/>
        </w:numPr>
      </w:pPr>
      <w:r>
        <w:t>Cables para las conexiones</w:t>
      </w:r>
    </w:p>
    <w:p w:rsidR="00F94903" w:rsidRPr="00F94903" w:rsidRDefault="00C63BF2" w:rsidP="00F94903">
      <w:r>
        <w:t xml:space="preserve">Es una idea en proceso puede contener cambios, esto no es fijo estamos abiertos a </w:t>
      </w:r>
      <w:bookmarkStart w:id="0" w:name="_GoBack"/>
      <w:bookmarkEnd w:id="0"/>
      <w:r>
        <w:t>escuchar nuevas propuestas.</w:t>
      </w:r>
    </w:p>
    <w:sectPr w:rsidR="00F94903" w:rsidRPr="00F94903" w:rsidSect="004C4497">
      <w:footerReference w:type="default" r:id="rId3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076" w:rsidRDefault="00DB1076" w:rsidP="00C6554A">
      <w:pPr>
        <w:spacing w:before="0" w:after="0" w:line="240" w:lineRule="auto"/>
      </w:pPr>
      <w:r>
        <w:separator/>
      </w:r>
    </w:p>
  </w:endnote>
  <w:endnote w:type="continuationSeparator" w:id="0">
    <w:p w:rsidR="00DB1076" w:rsidRDefault="00DB107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473D5B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076" w:rsidRDefault="00DB1076" w:rsidP="00C6554A">
      <w:pPr>
        <w:spacing w:before="0" w:after="0" w:line="240" w:lineRule="auto"/>
      </w:pPr>
      <w:r>
        <w:separator/>
      </w:r>
    </w:p>
  </w:footnote>
  <w:footnote w:type="continuationSeparator" w:id="0">
    <w:p w:rsidR="00DB1076" w:rsidRDefault="00DB107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2DB3DB2"/>
    <w:multiLevelType w:val="hybridMultilevel"/>
    <w:tmpl w:val="1E40F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99"/>
    <w:rsid w:val="0004731A"/>
    <w:rsid w:val="000B6954"/>
    <w:rsid w:val="001722FB"/>
    <w:rsid w:val="001A184C"/>
    <w:rsid w:val="002554CD"/>
    <w:rsid w:val="00293B83"/>
    <w:rsid w:val="002B4294"/>
    <w:rsid w:val="00333D0D"/>
    <w:rsid w:val="003515F4"/>
    <w:rsid w:val="00405FC2"/>
    <w:rsid w:val="004372BD"/>
    <w:rsid w:val="00461338"/>
    <w:rsid w:val="00473D5B"/>
    <w:rsid w:val="004C049F"/>
    <w:rsid w:val="004C4497"/>
    <w:rsid w:val="005000E2"/>
    <w:rsid w:val="005B4BCB"/>
    <w:rsid w:val="006365FD"/>
    <w:rsid w:val="00646766"/>
    <w:rsid w:val="006A3CE7"/>
    <w:rsid w:val="006F50D7"/>
    <w:rsid w:val="00746999"/>
    <w:rsid w:val="007A6320"/>
    <w:rsid w:val="007D10C6"/>
    <w:rsid w:val="00866F6D"/>
    <w:rsid w:val="00892E3A"/>
    <w:rsid w:val="00897AFA"/>
    <w:rsid w:val="00914741"/>
    <w:rsid w:val="00977ACF"/>
    <w:rsid w:val="009A65E6"/>
    <w:rsid w:val="00A978C4"/>
    <w:rsid w:val="00AB3B99"/>
    <w:rsid w:val="00B25A77"/>
    <w:rsid w:val="00B26ABC"/>
    <w:rsid w:val="00B905A6"/>
    <w:rsid w:val="00BD70C3"/>
    <w:rsid w:val="00BF3565"/>
    <w:rsid w:val="00C35960"/>
    <w:rsid w:val="00C617BB"/>
    <w:rsid w:val="00C63BF2"/>
    <w:rsid w:val="00C6554A"/>
    <w:rsid w:val="00C70124"/>
    <w:rsid w:val="00CD5CF9"/>
    <w:rsid w:val="00DB1076"/>
    <w:rsid w:val="00DC48CE"/>
    <w:rsid w:val="00DF6D68"/>
    <w:rsid w:val="00E52C3D"/>
    <w:rsid w:val="00EB0831"/>
    <w:rsid w:val="00ED7C44"/>
    <w:rsid w:val="00F3629F"/>
    <w:rsid w:val="00F43671"/>
    <w:rsid w:val="00F9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FF3ED9-F989-49CA-A7E2-7DE23EC4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5A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74699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B25A77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mw-headline">
    <w:name w:val="mw-headline"/>
    <w:basedOn w:val="Fuentedeprrafopredeter"/>
    <w:rsid w:val="00B25A77"/>
  </w:style>
  <w:style w:type="character" w:customStyle="1" w:styleId="mw-editsection">
    <w:name w:val="mw-editsection"/>
    <w:basedOn w:val="Fuentedeprrafopredeter"/>
    <w:rsid w:val="00C70124"/>
  </w:style>
  <w:style w:type="character" w:customStyle="1" w:styleId="mw-editsection-bracket">
    <w:name w:val="mw-editsection-bracket"/>
    <w:basedOn w:val="Fuentedeprrafopredeter"/>
    <w:rsid w:val="00C7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Pantalla_de_cristal_l%C3%ADquido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es.wikipedia.org/wiki/Visualizador_fluorescente_de_vac%C3%ADo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es.wikipedia.org/wiki/PlayStation_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Mattel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Led" TargetMode="External"/><Relationship Id="rId24" Type="http://schemas.openxmlformats.org/officeDocument/2006/relationships/hyperlink" Target="https://es.wikipedia.org/wiki/Nintendo_DS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Optoelectr%C3%B3nica" TargetMode="External"/><Relationship Id="rId23" Type="http://schemas.openxmlformats.org/officeDocument/2006/relationships/hyperlink" Target="https://es.wikipedia.org/wiki/Sony" TargetMode="External"/><Relationship Id="rId28" Type="http://schemas.openxmlformats.org/officeDocument/2006/relationships/image" Target="media/image9.jpeg"/><Relationship Id="rId10" Type="http://schemas.openxmlformats.org/officeDocument/2006/relationships/hyperlink" Target="https://es.wikipedia.org/wiki/Bater%C3%ADa_(electricidad)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Videoconsola" TargetMode="External"/><Relationship Id="rId14" Type="http://schemas.openxmlformats.org/officeDocument/2006/relationships/hyperlink" Target="https://es.wikipedia.org/wiki/Popular_Electronics" TargetMode="External"/><Relationship Id="rId22" Type="http://schemas.openxmlformats.org/officeDocument/2006/relationships/hyperlink" Target="https://es.wikipedia.org/wiki/PlayStation_Portable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8" Type="http://schemas.openxmlformats.org/officeDocument/2006/relationships/hyperlink" Target="https://es.wikipedia.org/wiki/Videojueg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3186</TotalTime>
  <Pages>8</Pages>
  <Words>1139</Words>
  <Characters>6267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Kevinlink ybarra</cp:lastModifiedBy>
  <cp:revision>20</cp:revision>
  <dcterms:created xsi:type="dcterms:W3CDTF">2019-03-06T15:52:00Z</dcterms:created>
  <dcterms:modified xsi:type="dcterms:W3CDTF">2019-03-13T01:18:00Z</dcterms:modified>
</cp:coreProperties>
</file>